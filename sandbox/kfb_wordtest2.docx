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33F644" w14:textId="77777777" w:rsidR="00AF7B85" w:rsidRDefault="002C743E">
      <w:pPr>
        <w:pStyle w:val="Subtitle"/>
      </w:pPr>
      <w:bookmarkStart w:id="0" w:name="_GoBack"/>
      <w:bookmarkEnd w:id="0"/>
      <w:r>
        <w:t>Weekly Assignments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  <w:tblDescription w:val="Name and date"/>
      </w:tblPr>
      <w:tblGrid>
        <w:gridCol w:w="1293"/>
        <w:gridCol w:w="3337"/>
        <w:gridCol w:w="1435"/>
        <w:gridCol w:w="1887"/>
        <w:gridCol w:w="1074"/>
        <w:gridCol w:w="1198"/>
      </w:tblGrid>
      <w:tr w:rsidR="00AF7B85" w14:paraId="7958A263" w14:textId="77777777">
        <w:tc>
          <w:tcPr>
            <w:tcW w:w="632" w:type="pct"/>
          </w:tcPr>
          <w:p w14:paraId="017B6360" w14:textId="77777777" w:rsidR="00AF7B85" w:rsidRDefault="002C743E">
            <w:pPr>
              <w:pStyle w:val="Title"/>
            </w:pPr>
            <w:r>
              <w:t>NAME:</w:t>
            </w:r>
          </w:p>
        </w:tc>
        <w:tc>
          <w:tcPr>
            <w:tcW w:w="1632" w:type="pct"/>
          </w:tcPr>
          <w:p w14:paraId="75A01717" w14:textId="77777777" w:rsidR="00AF7B85" w:rsidRDefault="00AF7B85">
            <w:pPr>
              <w:pStyle w:val="Title"/>
            </w:pPr>
          </w:p>
        </w:tc>
        <w:tc>
          <w:tcPr>
            <w:tcW w:w="702" w:type="pct"/>
          </w:tcPr>
          <w:p w14:paraId="19A2B68F" w14:textId="77777777" w:rsidR="00AF7B85" w:rsidRDefault="002C743E">
            <w:pPr>
              <w:pStyle w:val="Title"/>
            </w:pPr>
            <w:r>
              <w:t>MONTH:</w:t>
            </w:r>
          </w:p>
        </w:tc>
        <w:tc>
          <w:tcPr>
            <w:tcW w:w="923" w:type="pct"/>
          </w:tcPr>
          <w:p w14:paraId="12424BDE" w14:textId="77777777" w:rsidR="00AF7B85" w:rsidRDefault="00AF7B85">
            <w:pPr>
              <w:pStyle w:val="Title"/>
            </w:pPr>
          </w:p>
        </w:tc>
        <w:tc>
          <w:tcPr>
            <w:tcW w:w="525" w:type="pct"/>
          </w:tcPr>
          <w:p w14:paraId="146534CE" w14:textId="77777777" w:rsidR="00AF7B85" w:rsidRDefault="002C743E">
            <w:pPr>
              <w:pStyle w:val="Title"/>
            </w:pPr>
            <w:r>
              <w:t>YEAR:</w:t>
            </w:r>
          </w:p>
        </w:tc>
        <w:tc>
          <w:tcPr>
            <w:tcW w:w="586" w:type="pct"/>
          </w:tcPr>
          <w:p w14:paraId="09A77C4F" w14:textId="77777777" w:rsidR="00AF7B85" w:rsidRDefault="00AF7B85">
            <w:pPr>
              <w:pStyle w:val="Title"/>
            </w:pPr>
          </w:p>
        </w:tc>
      </w:tr>
    </w:tbl>
    <w:p w14:paraId="585A98F0" w14:textId="77777777" w:rsidR="00AF7B85" w:rsidRDefault="00AF7B85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ssignment calendar"/>
      </w:tblPr>
      <w:tblGrid>
        <w:gridCol w:w="2060"/>
        <w:gridCol w:w="2041"/>
        <w:gridCol w:w="2041"/>
        <w:gridCol w:w="2041"/>
        <w:gridCol w:w="2041"/>
      </w:tblGrid>
      <w:tr w:rsidR="00AF7B85" w14:paraId="3DD05DC6" w14:textId="77777777">
        <w:tc>
          <w:tcPr>
            <w:tcW w:w="1007" w:type="pct"/>
            <w:vAlign w:val="bottom"/>
          </w:tcPr>
          <w:tbl>
            <w:tblPr>
              <w:tblW w:w="3051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5"/>
              <w:gridCol w:w="652"/>
            </w:tblGrid>
            <w:tr w:rsidR="00AF7B85" w14:paraId="10E28F7A" w14:textId="77777777">
              <w:trPr>
                <w:jc w:val="center"/>
              </w:trPr>
              <w:tc>
                <w:tcPr>
                  <w:tcW w:w="2407" w:type="pct"/>
                  <w:vAlign w:val="bottom"/>
                </w:tcPr>
                <w:p w14:paraId="26AA1B76" w14:textId="77777777" w:rsidR="00AF7B85" w:rsidRDefault="002C743E">
                  <w:pPr>
                    <w:pStyle w:val="Days"/>
                  </w:pPr>
                  <w:r>
                    <w:t>Mon:</w:t>
                  </w:r>
                </w:p>
              </w:tc>
              <w:sdt>
                <w:sdtPr>
                  <w:id w:val="2137066061"/>
                  <w:placeholder>
                    <w:docPart w:val="B82B1588D38447D4BB526CD6C0A6CAE6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2593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14:paraId="66EC4366" w14:textId="77777777" w:rsidR="00AF7B85" w:rsidRDefault="002C743E">
                      <w:pPr>
                        <w:pStyle w:val="Days"/>
                        <w:jc w:val="center"/>
                      </w:pPr>
                      <w:r>
                        <w:rPr>
                          <w:caps w:val="0"/>
                        </w:rPr>
                        <w:t>[Date]</w:t>
                      </w:r>
                    </w:p>
                  </w:tc>
                </w:sdtContent>
              </w:sdt>
            </w:tr>
          </w:tbl>
          <w:p w14:paraId="5EA6F29E" w14:textId="77777777" w:rsidR="00AF7B85" w:rsidRDefault="00AF7B85">
            <w:pPr>
              <w:pStyle w:val="Days"/>
            </w:pPr>
          </w:p>
        </w:tc>
        <w:tc>
          <w:tcPr>
            <w:tcW w:w="998" w:type="pct"/>
            <w:vAlign w:val="bottom"/>
          </w:tcPr>
          <w:tbl>
            <w:tblPr>
              <w:tblW w:w="2923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7"/>
              <w:gridCol w:w="646"/>
            </w:tblGrid>
            <w:tr w:rsidR="00AF7B85" w14:paraId="24573FED" w14:textId="77777777">
              <w:trPr>
                <w:jc w:val="center"/>
              </w:trPr>
              <w:tc>
                <w:tcPr>
                  <w:tcW w:w="2293" w:type="pct"/>
                  <w:vAlign w:val="bottom"/>
                </w:tcPr>
                <w:p w14:paraId="45B67330" w14:textId="77777777" w:rsidR="00AF7B85" w:rsidRDefault="002C743E">
                  <w:pPr>
                    <w:pStyle w:val="Days"/>
                  </w:pPr>
                  <w:r>
                    <w:t>Tues:</w:t>
                  </w:r>
                </w:p>
              </w:tc>
              <w:sdt>
                <w:sdtPr>
                  <w:id w:val="59216146"/>
                  <w:placeholder>
                    <w:docPart w:val="74FB5271C721401284E3956B91E49EE6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2707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14:paraId="036DBF79" w14:textId="77777777" w:rsidR="00AF7B85" w:rsidRDefault="002C743E">
                      <w:pPr>
                        <w:pStyle w:val="Days"/>
                        <w:jc w:val="center"/>
                      </w:pPr>
                      <w:r>
                        <w:rPr>
                          <w:caps w:val="0"/>
                        </w:rPr>
                        <w:t>[Date]</w:t>
                      </w:r>
                    </w:p>
                  </w:tc>
                </w:sdtContent>
              </w:sdt>
            </w:tr>
          </w:tbl>
          <w:p w14:paraId="423C3F10" w14:textId="77777777" w:rsidR="00AF7B85" w:rsidRDefault="00AF7B85">
            <w:pPr>
              <w:pStyle w:val="Days"/>
            </w:pPr>
          </w:p>
        </w:tc>
        <w:tc>
          <w:tcPr>
            <w:tcW w:w="998" w:type="pct"/>
            <w:vAlign w:val="bottom"/>
          </w:tcPr>
          <w:tbl>
            <w:tblPr>
              <w:tblW w:w="2923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7"/>
              <w:gridCol w:w="646"/>
            </w:tblGrid>
            <w:tr w:rsidR="00AF7B85" w14:paraId="27722B38" w14:textId="77777777">
              <w:trPr>
                <w:jc w:val="center"/>
              </w:trPr>
              <w:tc>
                <w:tcPr>
                  <w:tcW w:w="2293" w:type="pct"/>
                  <w:vAlign w:val="bottom"/>
                </w:tcPr>
                <w:p w14:paraId="1C4C2C18" w14:textId="77777777" w:rsidR="00AF7B85" w:rsidRDefault="002C743E">
                  <w:pPr>
                    <w:pStyle w:val="Days"/>
                  </w:pPr>
                  <w:r>
                    <w:t>Wed:</w:t>
                  </w:r>
                </w:p>
              </w:tc>
              <w:sdt>
                <w:sdtPr>
                  <w:id w:val="-946619517"/>
                  <w:placeholder>
                    <w:docPart w:val="74FB5271C721401284E3956B91E49EE6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2707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14:paraId="3144620C" w14:textId="77777777" w:rsidR="00AF7B85" w:rsidRDefault="002C743E">
                      <w:pPr>
                        <w:pStyle w:val="Days"/>
                        <w:jc w:val="center"/>
                      </w:pPr>
                      <w:r>
                        <w:rPr>
                          <w:caps w:val="0"/>
                        </w:rPr>
                        <w:t>[Date]</w:t>
                      </w:r>
                    </w:p>
                  </w:tc>
                </w:sdtContent>
              </w:sdt>
            </w:tr>
          </w:tbl>
          <w:p w14:paraId="61F0DA69" w14:textId="77777777" w:rsidR="00AF7B85" w:rsidRDefault="00AF7B85">
            <w:pPr>
              <w:pStyle w:val="Days"/>
            </w:pPr>
          </w:p>
        </w:tc>
        <w:tc>
          <w:tcPr>
            <w:tcW w:w="998" w:type="pct"/>
            <w:vAlign w:val="bottom"/>
          </w:tcPr>
          <w:tbl>
            <w:tblPr>
              <w:tblW w:w="2994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6"/>
              <w:gridCol w:w="646"/>
            </w:tblGrid>
            <w:tr w:rsidR="00AF7B85" w14:paraId="7463AE03" w14:textId="77777777">
              <w:trPr>
                <w:jc w:val="center"/>
              </w:trPr>
              <w:tc>
                <w:tcPr>
                  <w:tcW w:w="2357" w:type="pct"/>
                  <w:vAlign w:val="bottom"/>
                </w:tcPr>
                <w:p w14:paraId="6FF7CA87" w14:textId="77777777" w:rsidR="00AF7B85" w:rsidRDefault="002C743E">
                  <w:pPr>
                    <w:pStyle w:val="Days"/>
                  </w:pPr>
                  <w:r>
                    <w:t>Thur:</w:t>
                  </w:r>
                </w:p>
              </w:tc>
              <w:sdt>
                <w:sdtPr>
                  <w:id w:val="-181215503"/>
                  <w:placeholder>
                    <w:docPart w:val="74FB5271C721401284E3956B91E49EE6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2643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14:paraId="10219BD3" w14:textId="77777777" w:rsidR="00AF7B85" w:rsidRDefault="002C743E">
                      <w:pPr>
                        <w:pStyle w:val="Days"/>
                        <w:jc w:val="center"/>
                      </w:pPr>
                      <w:r>
                        <w:rPr>
                          <w:caps w:val="0"/>
                        </w:rPr>
                        <w:t>[Date]</w:t>
                      </w:r>
                    </w:p>
                  </w:tc>
                </w:sdtContent>
              </w:sdt>
            </w:tr>
          </w:tbl>
          <w:p w14:paraId="2F17AA6B" w14:textId="77777777" w:rsidR="00AF7B85" w:rsidRDefault="00AF7B85">
            <w:pPr>
              <w:pStyle w:val="Days"/>
            </w:pPr>
          </w:p>
        </w:tc>
        <w:tc>
          <w:tcPr>
            <w:tcW w:w="998" w:type="pct"/>
            <w:vAlign w:val="bottom"/>
          </w:tcPr>
          <w:tbl>
            <w:tblPr>
              <w:tblW w:w="2536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9"/>
              <w:gridCol w:w="646"/>
            </w:tblGrid>
            <w:tr w:rsidR="00AF7B85" w14:paraId="58BCA8E3" w14:textId="77777777">
              <w:trPr>
                <w:jc w:val="center"/>
              </w:trPr>
              <w:tc>
                <w:tcPr>
                  <w:tcW w:w="1879" w:type="pct"/>
                  <w:vAlign w:val="bottom"/>
                </w:tcPr>
                <w:p w14:paraId="39F19221" w14:textId="77777777" w:rsidR="00AF7B85" w:rsidRDefault="002C743E">
                  <w:pPr>
                    <w:pStyle w:val="Days"/>
                  </w:pPr>
                  <w:r>
                    <w:t>Fri:</w:t>
                  </w:r>
                </w:p>
              </w:tc>
              <w:sdt>
                <w:sdtPr>
                  <w:id w:val="940185677"/>
                  <w:placeholder>
                    <w:docPart w:val="74FB5271C721401284E3956B91E49EE6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21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14:paraId="037FCBDE" w14:textId="77777777" w:rsidR="00AF7B85" w:rsidRDefault="002C743E">
                      <w:pPr>
                        <w:pStyle w:val="Days"/>
                        <w:jc w:val="center"/>
                      </w:pPr>
                      <w:r>
                        <w:rPr>
                          <w:caps w:val="0"/>
                        </w:rPr>
                        <w:t>[Date]</w:t>
                      </w:r>
                    </w:p>
                  </w:tc>
                </w:sdtContent>
              </w:sdt>
            </w:tr>
          </w:tbl>
          <w:p w14:paraId="58A7F0DE" w14:textId="77777777" w:rsidR="00AF7B85" w:rsidRDefault="00AF7B85">
            <w:pPr>
              <w:pStyle w:val="Days"/>
            </w:pPr>
          </w:p>
        </w:tc>
      </w:tr>
    </w:tbl>
    <w:p w14:paraId="7DAA48B2" w14:textId="77777777" w:rsidR="00AF7B85" w:rsidRDefault="00AF7B85"/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AF7B85" w14:paraId="4EE0B436" w14:textId="77777777" w:rsidTr="00AF7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1618569778"/>
            <w:placeholder>
              <w:docPart w:val="66C5172DCCF048BF8EA1F49B25411BC7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1007" w:type="pct"/>
              </w:tcPr>
              <w:p w14:paraId="08B3D7B8" w14:textId="77777777" w:rsidR="00AF7B85" w:rsidRDefault="002C743E">
                <w:r>
                  <w:t>[Class Subject]</w:t>
                </w:r>
              </w:p>
            </w:tc>
          </w:sdtContent>
        </w:sdt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7667557A" w14:textId="77777777" w:rsidR="00AF7B85" w:rsidRDefault="00AF7B85"/>
        </w:tc>
        <w:tc>
          <w:tcPr>
            <w:tcW w:w="998" w:type="pct"/>
          </w:tcPr>
          <w:p w14:paraId="75472CE4" w14:textId="77777777" w:rsidR="00AF7B85" w:rsidRDefault="00AF7B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46922588" w14:textId="77777777" w:rsidR="00AF7B85" w:rsidRDefault="00AF7B85"/>
        </w:tc>
        <w:tc>
          <w:tcPr>
            <w:tcW w:w="998" w:type="pct"/>
          </w:tcPr>
          <w:p w14:paraId="6FB6B23D" w14:textId="77777777" w:rsidR="00AF7B85" w:rsidRDefault="00AF7B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7B85" w14:paraId="1F464F3D" w14:textId="77777777" w:rsidTr="00AF7B85">
        <w:tc>
          <w:tcPr>
            <w:tcW w:w="1007" w:type="pct"/>
          </w:tcPr>
          <w:p w14:paraId="1D6E64BE" w14:textId="77777777" w:rsidR="00AF7B85" w:rsidRDefault="00AF7B8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2F1BA0CB" w14:textId="77777777" w:rsidR="00AF7B85" w:rsidRDefault="00AF7B85"/>
        </w:tc>
        <w:tc>
          <w:tcPr>
            <w:tcW w:w="998" w:type="pct"/>
          </w:tcPr>
          <w:p w14:paraId="51F4686E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28573840" w14:textId="77777777" w:rsidR="00AF7B85" w:rsidRDefault="00AF7B85"/>
        </w:tc>
        <w:tc>
          <w:tcPr>
            <w:tcW w:w="998" w:type="pct"/>
          </w:tcPr>
          <w:p w14:paraId="3515C57E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7B85" w14:paraId="15575910" w14:textId="77777777" w:rsidTr="00AF7B85">
        <w:tc>
          <w:tcPr>
            <w:tcW w:w="1007" w:type="pct"/>
          </w:tcPr>
          <w:p w14:paraId="675A902E" w14:textId="77777777" w:rsidR="00AF7B85" w:rsidRDefault="00AF7B8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185A1752" w14:textId="77777777" w:rsidR="00AF7B85" w:rsidRDefault="00AF7B85"/>
        </w:tc>
        <w:tc>
          <w:tcPr>
            <w:tcW w:w="998" w:type="pct"/>
          </w:tcPr>
          <w:p w14:paraId="533D59C3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73A977C9" w14:textId="77777777" w:rsidR="00AF7B85" w:rsidRDefault="00AF7B85"/>
        </w:tc>
        <w:tc>
          <w:tcPr>
            <w:tcW w:w="998" w:type="pct"/>
          </w:tcPr>
          <w:p w14:paraId="47655414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7B85" w14:paraId="29A7878B" w14:textId="77777777" w:rsidTr="00AF7B85">
        <w:tc>
          <w:tcPr>
            <w:tcW w:w="1007" w:type="pct"/>
          </w:tcPr>
          <w:p w14:paraId="53006D77" w14:textId="77777777" w:rsidR="00AF7B85" w:rsidRDefault="00AF7B8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52743FFA" w14:textId="77777777" w:rsidR="00AF7B85" w:rsidRDefault="00AF7B85"/>
        </w:tc>
        <w:tc>
          <w:tcPr>
            <w:tcW w:w="998" w:type="pct"/>
          </w:tcPr>
          <w:p w14:paraId="50C73A2D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060FC0D2" w14:textId="77777777" w:rsidR="00AF7B85" w:rsidRDefault="00AF7B85"/>
        </w:tc>
        <w:tc>
          <w:tcPr>
            <w:tcW w:w="998" w:type="pct"/>
          </w:tcPr>
          <w:p w14:paraId="2564DE0E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7B85" w14:paraId="2DC4638F" w14:textId="77777777" w:rsidTr="00AF7B85">
        <w:tc>
          <w:tcPr>
            <w:tcW w:w="1007" w:type="pct"/>
          </w:tcPr>
          <w:p w14:paraId="1B07ABC7" w14:textId="77777777" w:rsidR="00AF7B85" w:rsidRDefault="00AF7B8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1055A153" w14:textId="77777777" w:rsidR="00AF7B85" w:rsidRDefault="00AF7B85"/>
        </w:tc>
        <w:tc>
          <w:tcPr>
            <w:tcW w:w="998" w:type="pct"/>
          </w:tcPr>
          <w:p w14:paraId="401AB130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5B0C5594" w14:textId="77777777" w:rsidR="00AF7B85" w:rsidRDefault="00AF7B85"/>
        </w:tc>
        <w:tc>
          <w:tcPr>
            <w:tcW w:w="998" w:type="pct"/>
          </w:tcPr>
          <w:p w14:paraId="033BF220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7B85" w14:paraId="6ACB26B6" w14:textId="77777777" w:rsidTr="00AF7B85">
        <w:tc>
          <w:tcPr>
            <w:tcW w:w="1007" w:type="pct"/>
          </w:tcPr>
          <w:p w14:paraId="622C25B0" w14:textId="77777777" w:rsidR="00AF7B85" w:rsidRDefault="00AF7B8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52AEBF62" w14:textId="77777777" w:rsidR="00AF7B85" w:rsidRDefault="00AF7B85"/>
        </w:tc>
        <w:tc>
          <w:tcPr>
            <w:tcW w:w="998" w:type="pct"/>
          </w:tcPr>
          <w:p w14:paraId="14F0E267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782A4E0D" w14:textId="77777777" w:rsidR="00AF7B85" w:rsidRDefault="00AF7B85"/>
        </w:tc>
        <w:tc>
          <w:tcPr>
            <w:tcW w:w="998" w:type="pct"/>
          </w:tcPr>
          <w:p w14:paraId="0A013140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98F261" w14:textId="77777777" w:rsidR="00AF7B85" w:rsidRDefault="00AF7B85">
      <w:pPr>
        <w:pStyle w:val="TableSpace"/>
      </w:pPr>
    </w:p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AF7B85" w14:paraId="133D8DFE" w14:textId="77777777" w:rsidTr="00AF7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1503398357"/>
            <w:placeholder>
              <w:docPart w:val="66C5172DCCF048BF8EA1F49B25411BC7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1007" w:type="pct"/>
                <w:tcBorders>
                  <w:top w:val="single" w:sz="4" w:space="0" w:color="8FB931" w:themeColor="accent2"/>
                  <w:left w:val="single" w:sz="4" w:space="0" w:color="8FB931" w:themeColor="accent2"/>
                  <w:bottom w:val="single" w:sz="2" w:space="0" w:color="D9D9D9" w:themeColor="background1" w:themeShade="D9"/>
                </w:tcBorders>
                <w:shd w:val="clear" w:color="auto" w:fill="8FB931" w:themeFill="accent2"/>
                <w:vAlign w:val="bottom"/>
              </w:tcPr>
              <w:p w14:paraId="1C973A33" w14:textId="77777777" w:rsidR="00AF7B85" w:rsidRDefault="002C743E">
                <w:r>
                  <w:t>[Class Subject]</w:t>
                </w:r>
              </w:p>
            </w:tc>
          </w:sdtContent>
        </w:sdt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top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14:paraId="70A06A86" w14:textId="77777777" w:rsidR="00AF7B85" w:rsidRDefault="00AF7B85"/>
        </w:tc>
        <w:tc>
          <w:tcPr>
            <w:tcW w:w="998" w:type="pct"/>
            <w:tcBorders>
              <w:top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14:paraId="55239921" w14:textId="77777777" w:rsidR="00AF7B85" w:rsidRDefault="00AF7B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top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14:paraId="51B669F8" w14:textId="77777777" w:rsidR="00AF7B85" w:rsidRDefault="00AF7B85"/>
        </w:tc>
        <w:tc>
          <w:tcPr>
            <w:tcW w:w="998" w:type="pct"/>
            <w:tcBorders>
              <w:top w:val="single" w:sz="4" w:space="0" w:color="8FB931" w:themeColor="accent2"/>
              <w:bottom w:val="single" w:sz="2" w:space="0" w:color="D9D9D9" w:themeColor="background1" w:themeShade="D9"/>
              <w:right w:val="single" w:sz="4" w:space="0" w:color="8FB931" w:themeColor="accent2"/>
            </w:tcBorders>
            <w:shd w:val="clear" w:color="auto" w:fill="8FB931" w:themeFill="accent2"/>
            <w:vAlign w:val="bottom"/>
          </w:tcPr>
          <w:p w14:paraId="5E0C26E8" w14:textId="77777777" w:rsidR="00AF7B85" w:rsidRDefault="00AF7B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7B85" w14:paraId="256A0D17" w14:textId="77777777" w:rsidTr="00AF7B85">
        <w:tc>
          <w:tcPr>
            <w:tcW w:w="1007" w:type="pct"/>
            <w:tcBorders>
              <w:top w:val="single" w:sz="2" w:space="0" w:color="D9D9D9" w:themeColor="background1" w:themeShade="D9"/>
            </w:tcBorders>
          </w:tcPr>
          <w:p w14:paraId="3B7CF87B" w14:textId="77777777" w:rsidR="00AF7B85" w:rsidRDefault="00AF7B8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44554ACB" w14:textId="77777777" w:rsidR="00AF7B85" w:rsidRDefault="00AF7B85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14:paraId="17232BDC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3B564FCB" w14:textId="77777777" w:rsidR="00AF7B85" w:rsidRDefault="00AF7B85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14:paraId="793FF369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7B85" w14:paraId="681842A9" w14:textId="77777777" w:rsidTr="00AF7B85">
        <w:tc>
          <w:tcPr>
            <w:tcW w:w="1007" w:type="pct"/>
          </w:tcPr>
          <w:p w14:paraId="7084EE44" w14:textId="77777777" w:rsidR="00AF7B85" w:rsidRDefault="00AF7B8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36B58869" w14:textId="77777777" w:rsidR="00AF7B85" w:rsidRDefault="00AF7B85"/>
        </w:tc>
        <w:tc>
          <w:tcPr>
            <w:tcW w:w="998" w:type="pct"/>
          </w:tcPr>
          <w:p w14:paraId="6D3EF896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23D38788" w14:textId="77777777" w:rsidR="00AF7B85" w:rsidRDefault="00AF7B85"/>
        </w:tc>
        <w:tc>
          <w:tcPr>
            <w:tcW w:w="998" w:type="pct"/>
          </w:tcPr>
          <w:p w14:paraId="05033BC2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7B85" w14:paraId="6FCFD056" w14:textId="77777777" w:rsidTr="00AF7B85">
        <w:tc>
          <w:tcPr>
            <w:tcW w:w="1007" w:type="pct"/>
          </w:tcPr>
          <w:p w14:paraId="05C24EA6" w14:textId="77777777" w:rsidR="00AF7B85" w:rsidRDefault="00AF7B8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0A4FF672" w14:textId="77777777" w:rsidR="00AF7B85" w:rsidRDefault="00AF7B85"/>
        </w:tc>
        <w:tc>
          <w:tcPr>
            <w:tcW w:w="998" w:type="pct"/>
          </w:tcPr>
          <w:p w14:paraId="38AE3979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0EDFAA6E" w14:textId="77777777" w:rsidR="00AF7B85" w:rsidRDefault="00AF7B85"/>
        </w:tc>
        <w:tc>
          <w:tcPr>
            <w:tcW w:w="998" w:type="pct"/>
          </w:tcPr>
          <w:p w14:paraId="3599FEC6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7B85" w14:paraId="20999F47" w14:textId="77777777" w:rsidTr="00AF7B85">
        <w:tc>
          <w:tcPr>
            <w:tcW w:w="1007" w:type="pct"/>
          </w:tcPr>
          <w:p w14:paraId="12786E5A" w14:textId="77777777" w:rsidR="00AF7B85" w:rsidRDefault="00AF7B8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312E36F5" w14:textId="77777777" w:rsidR="00AF7B85" w:rsidRDefault="00AF7B85"/>
        </w:tc>
        <w:tc>
          <w:tcPr>
            <w:tcW w:w="998" w:type="pct"/>
          </w:tcPr>
          <w:p w14:paraId="54FF1AB0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59AFA8EE" w14:textId="77777777" w:rsidR="00AF7B85" w:rsidRDefault="00AF7B85"/>
        </w:tc>
        <w:tc>
          <w:tcPr>
            <w:tcW w:w="998" w:type="pct"/>
          </w:tcPr>
          <w:p w14:paraId="42F087E1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7B85" w14:paraId="41DD7821" w14:textId="77777777" w:rsidTr="00AF7B85">
        <w:tc>
          <w:tcPr>
            <w:tcW w:w="1007" w:type="pct"/>
          </w:tcPr>
          <w:p w14:paraId="408026C8" w14:textId="77777777" w:rsidR="00AF7B85" w:rsidRDefault="00AF7B8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0F5CA525" w14:textId="77777777" w:rsidR="00AF7B85" w:rsidRDefault="00AF7B85"/>
        </w:tc>
        <w:tc>
          <w:tcPr>
            <w:tcW w:w="998" w:type="pct"/>
          </w:tcPr>
          <w:p w14:paraId="703831CA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36DAF8D0" w14:textId="77777777" w:rsidR="00AF7B85" w:rsidRDefault="00AF7B85"/>
        </w:tc>
        <w:tc>
          <w:tcPr>
            <w:tcW w:w="998" w:type="pct"/>
          </w:tcPr>
          <w:p w14:paraId="098802BB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566CAB" w14:textId="77777777" w:rsidR="00AF7B85" w:rsidRDefault="00AF7B85">
      <w:pPr>
        <w:pStyle w:val="TableSpace"/>
      </w:pPr>
    </w:p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AF7B85" w14:paraId="72A06DF4" w14:textId="77777777" w:rsidTr="00AF7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1848323988"/>
            <w:placeholder>
              <w:docPart w:val="66C5172DCCF048BF8EA1F49B25411BC7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1007" w:type="pct"/>
                <w:tcBorders>
                  <w:left w:val="single" w:sz="4" w:space="0" w:color="F78303" w:themeColor="accent3"/>
                  <w:bottom w:val="single" w:sz="2" w:space="0" w:color="D9D9D9" w:themeColor="background1" w:themeShade="D9"/>
                </w:tcBorders>
                <w:shd w:val="clear" w:color="auto" w:fill="F78303" w:themeFill="accent3"/>
                <w:vAlign w:val="bottom"/>
              </w:tcPr>
              <w:p w14:paraId="5693BE6D" w14:textId="77777777" w:rsidR="00AF7B85" w:rsidRDefault="002C743E">
                <w:r>
                  <w:t>[Class Subject]</w:t>
                </w:r>
              </w:p>
            </w:tc>
          </w:sdtContent>
        </w:sdt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14:paraId="7CFD416C" w14:textId="77777777" w:rsidR="00AF7B85" w:rsidRDefault="00AF7B85"/>
        </w:tc>
        <w:tc>
          <w:tcPr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14:paraId="1AC3C6AB" w14:textId="77777777" w:rsidR="00AF7B85" w:rsidRDefault="00AF7B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14:paraId="63A96077" w14:textId="77777777" w:rsidR="00AF7B85" w:rsidRDefault="00AF7B85"/>
        </w:tc>
        <w:tc>
          <w:tcPr>
            <w:tcW w:w="998" w:type="pct"/>
            <w:tcBorders>
              <w:bottom w:val="single" w:sz="2" w:space="0" w:color="D9D9D9" w:themeColor="background1" w:themeShade="D9"/>
              <w:right w:val="single" w:sz="4" w:space="0" w:color="F78303" w:themeColor="accent3"/>
            </w:tcBorders>
            <w:shd w:val="clear" w:color="auto" w:fill="F78303" w:themeFill="accent3"/>
            <w:vAlign w:val="bottom"/>
          </w:tcPr>
          <w:p w14:paraId="73E6A6F8" w14:textId="77777777" w:rsidR="00AF7B85" w:rsidRDefault="00AF7B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7B85" w14:paraId="44900CC7" w14:textId="77777777" w:rsidTr="00AF7B85">
        <w:tc>
          <w:tcPr>
            <w:tcW w:w="1007" w:type="pct"/>
            <w:tcBorders>
              <w:top w:val="single" w:sz="2" w:space="0" w:color="D9D9D9" w:themeColor="background1" w:themeShade="D9"/>
            </w:tcBorders>
          </w:tcPr>
          <w:p w14:paraId="0FA71F35" w14:textId="77777777" w:rsidR="00AF7B85" w:rsidRDefault="00AF7B8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1964E795" w14:textId="77777777" w:rsidR="00AF7B85" w:rsidRDefault="00AF7B85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14:paraId="4F1502DD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741BB9EA" w14:textId="77777777" w:rsidR="00AF7B85" w:rsidRDefault="00AF7B85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14:paraId="66B839D8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7B85" w14:paraId="7AC7A5D4" w14:textId="77777777" w:rsidTr="00AF7B85">
        <w:tc>
          <w:tcPr>
            <w:tcW w:w="1007" w:type="pct"/>
          </w:tcPr>
          <w:p w14:paraId="65470B0D" w14:textId="77777777" w:rsidR="00AF7B85" w:rsidRDefault="00AF7B8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717FECFA" w14:textId="77777777" w:rsidR="00AF7B85" w:rsidRDefault="00AF7B85"/>
        </w:tc>
        <w:tc>
          <w:tcPr>
            <w:tcW w:w="998" w:type="pct"/>
          </w:tcPr>
          <w:p w14:paraId="53B32B4E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1B912C2D" w14:textId="77777777" w:rsidR="00AF7B85" w:rsidRDefault="00AF7B85"/>
        </w:tc>
        <w:tc>
          <w:tcPr>
            <w:tcW w:w="998" w:type="pct"/>
          </w:tcPr>
          <w:p w14:paraId="2B586FD9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7B85" w14:paraId="513C89A3" w14:textId="77777777" w:rsidTr="00AF7B85">
        <w:tc>
          <w:tcPr>
            <w:tcW w:w="1007" w:type="pct"/>
          </w:tcPr>
          <w:p w14:paraId="5831B997" w14:textId="77777777" w:rsidR="00AF7B85" w:rsidRDefault="00AF7B8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06A9AE33" w14:textId="77777777" w:rsidR="00AF7B85" w:rsidRDefault="00AF7B85"/>
        </w:tc>
        <w:tc>
          <w:tcPr>
            <w:tcW w:w="998" w:type="pct"/>
          </w:tcPr>
          <w:p w14:paraId="368C93EC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4A13A3D1" w14:textId="77777777" w:rsidR="00AF7B85" w:rsidRDefault="00AF7B85"/>
        </w:tc>
        <w:tc>
          <w:tcPr>
            <w:tcW w:w="998" w:type="pct"/>
          </w:tcPr>
          <w:p w14:paraId="6E807605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7B85" w14:paraId="72159FA0" w14:textId="77777777" w:rsidTr="00AF7B85">
        <w:tc>
          <w:tcPr>
            <w:tcW w:w="1007" w:type="pct"/>
          </w:tcPr>
          <w:p w14:paraId="1A791ABE" w14:textId="77777777" w:rsidR="00AF7B85" w:rsidRDefault="00AF7B8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3303AD69" w14:textId="77777777" w:rsidR="00AF7B85" w:rsidRDefault="00AF7B85"/>
        </w:tc>
        <w:tc>
          <w:tcPr>
            <w:tcW w:w="998" w:type="pct"/>
          </w:tcPr>
          <w:p w14:paraId="2F206C70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09ECCF9F" w14:textId="77777777" w:rsidR="00AF7B85" w:rsidRDefault="00AF7B85"/>
        </w:tc>
        <w:tc>
          <w:tcPr>
            <w:tcW w:w="998" w:type="pct"/>
          </w:tcPr>
          <w:p w14:paraId="5CE5AC73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7B85" w14:paraId="541DD4ED" w14:textId="77777777" w:rsidTr="00AF7B85">
        <w:tc>
          <w:tcPr>
            <w:tcW w:w="1007" w:type="pct"/>
          </w:tcPr>
          <w:p w14:paraId="4299B3E3" w14:textId="77777777" w:rsidR="00AF7B85" w:rsidRDefault="00AF7B8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1D96E18F" w14:textId="77777777" w:rsidR="00AF7B85" w:rsidRDefault="00AF7B85"/>
        </w:tc>
        <w:tc>
          <w:tcPr>
            <w:tcW w:w="998" w:type="pct"/>
          </w:tcPr>
          <w:p w14:paraId="4057F979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0A0A7E96" w14:textId="77777777" w:rsidR="00AF7B85" w:rsidRDefault="00AF7B85"/>
        </w:tc>
        <w:tc>
          <w:tcPr>
            <w:tcW w:w="998" w:type="pct"/>
          </w:tcPr>
          <w:p w14:paraId="4FA6FBFC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7E74E5" w14:textId="77777777" w:rsidR="00AF7B85" w:rsidRDefault="00AF7B85">
      <w:pPr>
        <w:pStyle w:val="TableSpace"/>
      </w:pPr>
    </w:p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AF7B85" w14:paraId="6BEF7FD5" w14:textId="77777777" w:rsidTr="00AF7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572163221"/>
            <w:placeholder>
              <w:docPart w:val="66C5172DCCF048BF8EA1F49B25411BC7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1007" w:type="pct"/>
                <w:tcBorders>
                  <w:left w:val="single" w:sz="4" w:space="0" w:color="F0628B" w:themeColor="accent4"/>
                  <w:bottom w:val="single" w:sz="2" w:space="0" w:color="D9D9D9" w:themeColor="background1" w:themeShade="D9"/>
                </w:tcBorders>
                <w:shd w:val="clear" w:color="auto" w:fill="F0628B" w:themeFill="accent4"/>
                <w:vAlign w:val="bottom"/>
              </w:tcPr>
              <w:p w14:paraId="69574523" w14:textId="77777777" w:rsidR="00AF7B85" w:rsidRDefault="002C743E">
                <w:r>
                  <w:t>[Class Subject]</w:t>
                </w:r>
              </w:p>
            </w:tc>
          </w:sdtContent>
        </w:sdt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0628B" w:themeFill="accent4"/>
            <w:vAlign w:val="bottom"/>
          </w:tcPr>
          <w:p w14:paraId="540448A6" w14:textId="77777777" w:rsidR="00AF7B85" w:rsidRDefault="00AF7B85"/>
        </w:tc>
        <w:tc>
          <w:tcPr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0628B" w:themeFill="accent4"/>
            <w:vAlign w:val="bottom"/>
          </w:tcPr>
          <w:p w14:paraId="4363E896" w14:textId="77777777" w:rsidR="00AF7B85" w:rsidRDefault="00AF7B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0628B" w:themeFill="accent4"/>
            <w:vAlign w:val="bottom"/>
          </w:tcPr>
          <w:p w14:paraId="6ADEABFD" w14:textId="77777777" w:rsidR="00AF7B85" w:rsidRDefault="00AF7B85"/>
        </w:tc>
        <w:tc>
          <w:tcPr>
            <w:tcW w:w="998" w:type="pct"/>
            <w:tcBorders>
              <w:bottom w:val="single" w:sz="2" w:space="0" w:color="D9D9D9" w:themeColor="background1" w:themeShade="D9"/>
              <w:right w:val="single" w:sz="4" w:space="0" w:color="F0628B" w:themeColor="accent4"/>
            </w:tcBorders>
            <w:shd w:val="clear" w:color="auto" w:fill="F0628B" w:themeFill="accent4"/>
            <w:vAlign w:val="bottom"/>
          </w:tcPr>
          <w:p w14:paraId="7B78FF85" w14:textId="77777777" w:rsidR="00AF7B85" w:rsidRDefault="00AF7B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7B85" w14:paraId="270017D7" w14:textId="77777777" w:rsidTr="00AF7B85">
        <w:tc>
          <w:tcPr>
            <w:tcW w:w="1007" w:type="pct"/>
            <w:tcBorders>
              <w:top w:val="single" w:sz="2" w:space="0" w:color="D9D9D9" w:themeColor="background1" w:themeShade="D9"/>
            </w:tcBorders>
          </w:tcPr>
          <w:p w14:paraId="5E080B95" w14:textId="77777777" w:rsidR="00AF7B85" w:rsidRDefault="00AF7B8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75B1410C" w14:textId="77777777" w:rsidR="00AF7B85" w:rsidRDefault="00AF7B85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14:paraId="2C19551C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62E2CE70" w14:textId="77777777" w:rsidR="00AF7B85" w:rsidRDefault="00AF7B85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14:paraId="32169287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7B85" w14:paraId="092B3A20" w14:textId="77777777" w:rsidTr="00AF7B85">
        <w:tc>
          <w:tcPr>
            <w:tcW w:w="1007" w:type="pct"/>
          </w:tcPr>
          <w:p w14:paraId="499F61EE" w14:textId="77777777" w:rsidR="00AF7B85" w:rsidRDefault="00AF7B8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027CC49A" w14:textId="77777777" w:rsidR="00AF7B85" w:rsidRDefault="00AF7B85"/>
        </w:tc>
        <w:tc>
          <w:tcPr>
            <w:tcW w:w="998" w:type="pct"/>
          </w:tcPr>
          <w:p w14:paraId="078EF2F5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120B5E87" w14:textId="77777777" w:rsidR="00AF7B85" w:rsidRDefault="00AF7B85"/>
        </w:tc>
        <w:tc>
          <w:tcPr>
            <w:tcW w:w="998" w:type="pct"/>
          </w:tcPr>
          <w:p w14:paraId="59360A05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7B85" w14:paraId="58D619F0" w14:textId="77777777" w:rsidTr="00AF7B85">
        <w:tc>
          <w:tcPr>
            <w:tcW w:w="1007" w:type="pct"/>
          </w:tcPr>
          <w:p w14:paraId="5A618064" w14:textId="77777777" w:rsidR="00AF7B85" w:rsidRDefault="00AF7B8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698760F4" w14:textId="77777777" w:rsidR="00AF7B85" w:rsidRDefault="00AF7B85"/>
        </w:tc>
        <w:tc>
          <w:tcPr>
            <w:tcW w:w="998" w:type="pct"/>
          </w:tcPr>
          <w:p w14:paraId="099F6EAC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446583E4" w14:textId="77777777" w:rsidR="00AF7B85" w:rsidRDefault="00AF7B85"/>
        </w:tc>
        <w:tc>
          <w:tcPr>
            <w:tcW w:w="998" w:type="pct"/>
          </w:tcPr>
          <w:p w14:paraId="05819FA4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7B85" w14:paraId="0F5D643B" w14:textId="77777777" w:rsidTr="00AF7B85">
        <w:tc>
          <w:tcPr>
            <w:tcW w:w="1007" w:type="pct"/>
          </w:tcPr>
          <w:p w14:paraId="28ADF158" w14:textId="77777777" w:rsidR="00AF7B85" w:rsidRDefault="00AF7B8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341078B0" w14:textId="77777777" w:rsidR="00AF7B85" w:rsidRDefault="00AF7B85"/>
        </w:tc>
        <w:tc>
          <w:tcPr>
            <w:tcW w:w="998" w:type="pct"/>
          </w:tcPr>
          <w:p w14:paraId="76F2C8DB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5B10805A" w14:textId="77777777" w:rsidR="00AF7B85" w:rsidRDefault="00AF7B85"/>
        </w:tc>
        <w:tc>
          <w:tcPr>
            <w:tcW w:w="998" w:type="pct"/>
          </w:tcPr>
          <w:p w14:paraId="2318F435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7B85" w14:paraId="36F34AEF" w14:textId="77777777" w:rsidTr="00AF7B85">
        <w:tc>
          <w:tcPr>
            <w:tcW w:w="1007" w:type="pct"/>
          </w:tcPr>
          <w:p w14:paraId="0CDAF025" w14:textId="77777777" w:rsidR="00AF7B85" w:rsidRDefault="00AF7B8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463B8492" w14:textId="77777777" w:rsidR="00AF7B85" w:rsidRDefault="00AF7B85"/>
        </w:tc>
        <w:tc>
          <w:tcPr>
            <w:tcW w:w="998" w:type="pct"/>
          </w:tcPr>
          <w:p w14:paraId="7459B9AA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3134ACCA" w14:textId="77777777" w:rsidR="00AF7B85" w:rsidRDefault="00AF7B85"/>
        </w:tc>
        <w:tc>
          <w:tcPr>
            <w:tcW w:w="998" w:type="pct"/>
          </w:tcPr>
          <w:p w14:paraId="4CD588F0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8E944F" w14:textId="77777777" w:rsidR="00AF7B85" w:rsidRDefault="00AF7B85">
      <w:pPr>
        <w:pStyle w:val="TableSpace"/>
      </w:pPr>
    </w:p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AF7B85" w14:paraId="209F749B" w14:textId="77777777" w:rsidTr="00AF7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1602493293"/>
            <w:placeholder>
              <w:docPart w:val="66C5172DCCF048BF8EA1F49B25411BC7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1007" w:type="pct"/>
                <w:tcBorders>
                  <w:left w:val="single" w:sz="4" w:space="0" w:color="A053A5" w:themeColor="accent5"/>
                  <w:bottom w:val="single" w:sz="2" w:space="0" w:color="D9D9D9" w:themeColor="background1" w:themeShade="D9"/>
                </w:tcBorders>
                <w:shd w:val="clear" w:color="auto" w:fill="A053A5" w:themeFill="accent5"/>
                <w:vAlign w:val="bottom"/>
              </w:tcPr>
              <w:p w14:paraId="2EDC5A3D" w14:textId="77777777" w:rsidR="00AF7B85" w:rsidRDefault="002C743E">
                <w:r>
                  <w:t>[Class Subject]</w:t>
                </w:r>
              </w:p>
            </w:tc>
          </w:sdtContent>
        </w:sdt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A053A5" w:themeFill="accent5"/>
            <w:vAlign w:val="bottom"/>
          </w:tcPr>
          <w:p w14:paraId="567EB132" w14:textId="77777777" w:rsidR="00AF7B85" w:rsidRDefault="00AF7B85"/>
        </w:tc>
        <w:tc>
          <w:tcPr>
            <w:tcW w:w="998" w:type="pct"/>
            <w:tcBorders>
              <w:bottom w:val="single" w:sz="2" w:space="0" w:color="D9D9D9" w:themeColor="background1" w:themeShade="D9"/>
            </w:tcBorders>
            <w:shd w:val="clear" w:color="auto" w:fill="A053A5" w:themeFill="accent5"/>
            <w:vAlign w:val="bottom"/>
          </w:tcPr>
          <w:p w14:paraId="5560BF9A" w14:textId="77777777" w:rsidR="00AF7B85" w:rsidRDefault="00AF7B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A053A5" w:themeFill="accent5"/>
            <w:vAlign w:val="bottom"/>
          </w:tcPr>
          <w:p w14:paraId="7BA35B1F" w14:textId="77777777" w:rsidR="00AF7B85" w:rsidRDefault="00AF7B85"/>
        </w:tc>
        <w:tc>
          <w:tcPr>
            <w:tcW w:w="998" w:type="pct"/>
            <w:tcBorders>
              <w:bottom w:val="single" w:sz="2" w:space="0" w:color="D9D9D9" w:themeColor="background1" w:themeShade="D9"/>
              <w:right w:val="single" w:sz="4" w:space="0" w:color="A053A5" w:themeColor="accent5"/>
            </w:tcBorders>
            <w:shd w:val="clear" w:color="auto" w:fill="A053A5" w:themeFill="accent5"/>
            <w:vAlign w:val="bottom"/>
          </w:tcPr>
          <w:p w14:paraId="44EBAED8" w14:textId="77777777" w:rsidR="00AF7B85" w:rsidRDefault="00AF7B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7B85" w14:paraId="0ADF0B17" w14:textId="77777777" w:rsidTr="00AF7B85">
        <w:tc>
          <w:tcPr>
            <w:tcW w:w="1007" w:type="pct"/>
            <w:tcBorders>
              <w:top w:val="single" w:sz="2" w:space="0" w:color="D9D9D9" w:themeColor="background1" w:themeShade="D9"/>
            </w:tcBorders>
          </w:tcPr>
          <w:p w14:paraId="20491383" w14:textId="77777777" w:rsidR="00AF7B85" w:rsidRDefault="00AF7B8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2E7E3AB8" w14:textId="77777777" w:rsidR="00AF7B85" w:rsidRDefault="00AF7B85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14:paraId="3B9F6C2D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6E05D130" w14:textId="77777777" w:rsidR="00AF7B85" w:rsidRDefault="00AF7B85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14:paraId="70370C48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7B85" w14:paraId="0F7991FE" w14:textId="77777777" w:rsidTr="00AF7B85">
        <w:tc>
          <w:tcPr>
            <w:tcW w:w="1007" w:type="pct"/>
          </w:tcPr>
          <w:p w14:paraId="29B9183F" w14:textId="77777777" w:rsidR="00AF7B85" w:rsidRDefault="00AF7B8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3CE3E6C7" w14:textId="77777777" w:rsidR="00AF7B85" w:rsidRDefault="00AF7B85"/>
        </w:tc>
        <w:tc>
          <w:tcPr>
            <w:tcW w:w="998" w:type="pct"/>
          </w:tcPr>
          <w:p w14:paraId="0E193B7C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790BB9B1" w14:textId="77777777" w:rsidR="00AF7B85" w:rsidRDefault="00AF7B85"/>
        </w:tc>
        <w:tc>
          <w:tcPr>
            <w:tcW w:w="998" w:type="pct"/>
          </w:tcPr>
          <w:p w14:paraId="51DFBD9A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7B85" w14:paraId="36731EFE" w14:textId="77777777" w:rsidTr="00AF7B85">
        <w:tc>
          <w:tcPr>
            <w:tcW w:w="1007" w:type="pct"/>
          </w:tcPr>
          <w:p w14:paraId="45E276F8" w14:textId="77777777" w:rsidR="00AF7B85" w:rsidRDefault="00AF7B8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1BFADCB1" w14:textId="77777777" w:rsidR="00AF7B85" w:rsidRDefault="00AF7B85"/>
        </w:tc>
        <w:tc>
          <w:tcPr>
            <w:tcW w:w="998" w:type="pct"/>
          </w:tcPr>
          <w:p w14:paraId="01F1288E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1BAD702F" w14:textId="77777777" w:rsidR="00AF7B85" w:rsidRDefault="00AF7B85"/>
        </w:tc>
        <w:tc>
          <w:tcPr>
            <w:tcW w:w="998" w:type="pct"/>
          </w:tcPr>
          <w:p w14:paraId="67B56F13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7B85" w14:paraId="62588C55" w14:textId="77777777" w:rsidTr="00AF7B85">
        <w:tc>
          <w:tcPr>
            <w:tcW w:w="1007" w:type="pct"/>
          </w:tcPr>
          <w:p w14:paraId="7978D01C" w14:textId="77777777" w:rsidR="00AF7B85" w:rsidRDefault="00AF7B8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2AD4BA35" w14:textId="77777777" w:rsidR="00AF7B85" w:rsidRDefault="00AF7B85"/>
        </w:tc>
        <w:tc>
          <w:tcPr>
            <w:tcW w:w="998" w:type="pct"/>
          </w:tcPr>
          <w:p w14:paraId="3DF85CCB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7C0CB3E8" w14:textId="77777777" w:rsidR="00AF7B85" w:rsidRDefault="00AF7B85"/>
        </w:tc>
        <w:tc>
          <w:tcPr>
            <w:tcW w:w="998" w:type="pct"/>
          </w:tcPr>
          <w:p w14:paraId="0E5EB529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7B85" w14:paraId="00A3E7DB" w14:textId="77777777" w:rsidTr="00AF7B85">
        <w:tc>
          <w:tcPr>
            <w:tcW w:w="1007" w:type="pct"/>
          </w:tcPr>
          <w:p w14:paraId="7A0C79AF" w14:textId="77777777" w:rsidR="00AF7B85" w:rsidRDefault="00AF7B8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4BA5227D" w14:textId="77777777" w:rsidR="00AF7B85" w:rsidRDefault="00AF7B85"/>
        </w:tc>
        <w:tc>
          <w:tcPr>
            <w:tcW w:w="998" w:type="pct"/>
          </w:tcPr>
          <w:p w14:paraId="1928EF40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526F3BEC" w14:textId="77777777" w:rsidR="00AF7B85" w:rsidRDefault="00AF7B85"/>
        </w:tc>
        <w:tc>
          <w:tcPr>
            <w:tcW w:w="998" w:type="pct"/>
          </w:tcPr>
          <w:p w14:paraId="105AA621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0261F3" w14:textId="77777777" w:rsidR="00AF7B85" w:rsidRDefault="00AF7B85">
      <w:pPr>
        <w:pStyle w:val="TableSpace"/>
      </w:pPr>
    </w:p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AF7B85" w14:paraId="50FC9F08" w14:textId="77777777" w:rsidTr="00AF7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949199283"/>
            <w:placeholder>
              <w:docPart w:val="66C5172DCCF048BF8EA1F49B25411BC7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1007" w:type="pct"/>
                <w:tcBorders>
                  <w:left w:val="single" w:sz="4" w:space="0" w:color="808080" w:themeColor="accent6"/>
                  <w:bottom w:val="single" w:sz="2" w:space="0" w:color="D9D9D9" w:themeColor="background1" w:themeShade="D9"/>
                </w:tcBorders>
                <w:shd w:val="clear" w:color="auto" w:fill="808080" w:themeFill="accent6"/>
                <w:vAlign w:val="bottom"/>
              </w:tcPr>
              <w:p w14:paraId="15747342" w14:textId="77777777" w:rsidR="00AF7B85" w:rsidRDefault="002C743E">
                <w:r>
                  <w:t>[Class Subject]</w:t>
                </w:r>
              </w:p>
            </w:tc>
          </w:sdtContent>
        </w:sdt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808080" w:themeFill="accent6"/>
            <w:vAlign w:val="bottom"/>
          </w:tcPr>
          <w:p w14:paraId="2F767100" w14:textId="77777777" w:rsidR="00AF7B85" w:rsidRDefault="00AF7B85"/>
        </w:tc>
        <w:tc>
          <w:tcPr>
            <w:tcW w:w="998" w:type="pct"/>
            <w:tcBorders>
              <w:bottom w:val="single" w:sz="2" w:space="0" w:color="D9D9D9" w:themeColor="background1" w:themeShade="D9"/>
            </w:tcBorders>
            <w:shd w:val="clear" w:color="auto" w:fill="808080" w:themeFill="accent6"/>
            <w:vAlign w:val="bottom"/>
          </w:tcPr>
          <w:p w14:paraId="6DD9C9CD" w14:textId="77777777" w:rsidR="00AF7B85" w:rsidRDefault="00AF7B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808080" w:themeFill="accent6"/>
            <w:vAlign w:val="bottom"/>
          </w:tcPr>
          <w:p w14:paraId="571FB9E4" w14:textId="77777777" w:rsidR="00AF7B85" w:rsidRDefault="00AF7B85"/>
        </w:tc>
        <w:tc>
          <w:tcPr>
            <w:tcW w:w="998" w:type="pct"/>
            <w:tcBorders>
              <w:bottom w:val="single" w:sz="2" w:space="0" w:color="D9D9D9" w:themeColor="background1" w:themeShade="D9"/>
              <w:right w:val="single" w:sz="4" w:space="0" w:color="808080" w:themeColor="accent6"/>
            </w:tcBorders>
            <w:shd w:val="clear" w:color="auto" w:fill="808080" w:themeFill="accent6"/>
            <w:vAlign w:val="bottom"/>
          </w:tcPr>
          <w:p w14:paraId="772B3E29" w14:textId="77777777" w:rsidR="00AF7B85" w:rsidRDefault="00AF7B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7B85" w14:paraId="5840BAA2" w14:textId="77777777" w:rsidTr="00AF7B85">
        <w:tc>
          <w:tcPr>
            <w:tcW w:w="1007" w:type="pct"/>
            <w:tcBorders>
              <w:top w:val="single" w:sz="2" w:space="0" w:color="D9D9D9" w:themeColor="background1" w:themeShade="D9"/>
            </w:tcBorders>
          </w:tcPr>
          <w:p w14:paraId="066DE4BB" w14:textId="77777777" w:rsidR="00AF7B85" w:rsidRDefault="00AF7B8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40EC7FD9" w14:textId="77777777" w:rsidR="00AF7B85" w:rsidRDefault="00AF7B85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14:paraId="4BF17E39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0A843B1C" w14:textId="77777777" w:rsidR="00AF7B85" w:rsidRDefault="00AF7B85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14:paraId="0DDC51F4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7B85" w14:paraId="55EE07CB" w14:textId="77777777" w:rsidTr="00AF7B85">
        <w:tc>
          <w:tcPr>
            <w:tcW w:w="1007" w:type="pct"/>
          </w:tcPr>
          <w:p w14:paraId="4644AD25" w14:textId="77777777" w:rsidR="00AF7B85" w:rsidRDefault="00AF7B8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53B34B8B" w14:textId="77777777" w:rsidR="00AF7B85" w:rsidRDefault="00AF7B85"/>
        </w:tc>
        <w:tc>
          <w:tcPr>
            <w:tcW w:w="998" w:type="pct"/>
          </w:tcPr>
          <w:p w14:paraId="2065EAF1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00F2D20E" w14:textId="77777777" w:rsidR="00AF7B85" w:rsidRDefault="00AF7B85"/>
        </w:tc>
        <w:tc>
          <w:tcPr>
            <w:tcW w:w="998" w:type="pct"/>
          </w:tcPr>
          <w:p w14:paraId="7E7126E4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7B85" w14:paraId="7010B7C9" w14:textId="77777777" w:rsidTr="00AF7B85">
        <w:tc>
          <w:tcPr>
            <w:tcW w:w="1007" w:type="pct"/>
          </w:tcPr>
          <w:p w14:paraId="27ADCBA4" w14:textId="77777777" w:rsidR="00AF7B85" w:rsidRDefault="00AF7B8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516A24B3" w14:textId="77777777" w:rsidR="00AF7B85" w:rsidRDefault="00AF7B85"/>
        </w:tc>
        <w:tc>
          <w:tcPr>
            <w:tcW w:w="998" w:type="pct"/>
          </w:tcPr>
          <w:p w14:paraId="700EC3DC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017CD127" w14:textId="77777777" w:rsidR="00AF7B85" w:rsidRDefault="00AF7B85"/>
        </w:tc>
        <w:tc>
          <w:tcPr>
            <w:tcW w:w="998" w:type="pct"/>
          </w:tcPr>
          <w:p w14:paraId="2C706CF5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7B85" w14:paraId="2999FF21" w14:textId="77777777" w:rsidTr="00AF7B85">
        <w:tc>
          <w:tcPr>
            <w:tcW w:w="1007" w:type="pct"/>
          </w:tcPr>
          <w:p w14:paraId="4C679BFB" w14:textId="77777777" w:rsidR="00AF7B85" w:rsidRDefault="00AF7B8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3DD7DB74" w14:textId="77777777" w:rsidR="00AF7B85" w:rsidRDefault="00AF7B85"/>
        </w:tc>
        <w:tc>
          <w:tcPr>
            <w:tcW w:w="998" w:type="pct"/>
          </w:tcPr>
          <w:p w14:paraId="1D0AC0DE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4095C251" w14:textId="77777777" w:rsidR="00AF7B85" w:rsidRDefault="00AF7B85"/>
        </w:tc>
        <w:tc>
          <w:tcPr>
            <w:tcW w:w="998" w:type="pct"/>
          </w:tcPr>
          <w:p w14:paraId="4C4C63B5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7B85" w14:paraId="3408A50E" w14:textId="77777777" w:rsidTr="00AF7B85">
        <w:tc>
          <w:tcPr>
            <w:tcW w:w="1007" w:type="pct"/>
          </w:tcPr>
          <w:p w14:paraId="13DD6FCE" w14:textId="77777777" w:rsidR="00AF7B85" w:rsidRDefault="00AF7B8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3116EB02" w14:textId="77777777" w:rsidR="00AF7B85" w:rsidRDefault="00AF7B85"/>
        </w:tc>
        <w:tc>
          <w:tcPr>
            <w:tcW w:w="998" w:type="pct"/>
          </w:tcPr>
          <w:p w14:paraId="574275E8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14:paraId="2BB21861" w14:textId="77777777" w:rsidR="00AF7B85" w:rsidRDefault="00AF7B85"/>
        </w:tc>
        <w:tc>
          <w:tcPr>
            <w:tcW w:w="998" w:type="pct"/>
          </w:tcPr>
          <w:p w14:paraId="6A5E0592" w14:textId="77777777" w:rsidR="00AF7B85" w:rsidRDefault="00AF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B0DCF5" w14:textId="77777777" w:rsidR="00AF7B85" w:rsidRDefault="00AF7B85"/>
    <w:sectPr w:rsidR="00AF7B85">
      <w:footerReference w:type="default" r:id="rId8"/>
      <w:pgSz w:w="12240" w:h="15840" w:code="1"/>
      <w:pgMar w:top="1008" w:right="1008" w:bottom="72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70B51E" w14:textId="77777777" w:rsidR="002C743E" w:rsidRDefault="002C743E">
      <w:pPr>
        <w:spacing w:before="0" w:after="0"/>
      </w:pPr>
      <w:r>
        <w:separator/>
      </w:r>
    </w:p>
  </w:endnote>
  <w:endnote w:type="continuationSeparator" w:id="0">
    <w:p w14:paraId="37973100" w14:textId="77777777" w:rsidR="002C743E" w:rsidRDefault="002C743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E80F30" w14:textId="77777777" w:rsidR="00AF7B85" w:rsidRDefault="002C743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1978CB" w14:textId="77777777" w:rsidR="002C743E" w:rsidRDefault="002C743E">
      <w:pPr>
        <w:spacing w:before="0" w:after="0"/>
      </w:pPr>
      <w:r>
        <w:separator/>
      </w:r>
    </w:p>
  </w:footnote>
  <w:footnote w:type="continuationSeparator" w:id="0">
    <w:p w14:paraId="4350B45F" w14:textId="77777777" w:rsidR="002C743E" w:rsidRDefault="002C743E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43E"/>
    <w:rsid w:val="002C743E"/>
    <w:rsid w:val="00A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FFFC"/>
  <w15:chartTrackingRefBased/>
  <w15:docId w15:val="{628718B6-EFD2-4069-BA0B-26B3BEC0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before="0" w:after="500"/>
    </w:pPr>
    <w:rPr>
      <w:rFonts w:asciiTheme="majorHAnsi" w:eastAsiaTheme="majorEastAsia" w:hAnsiTheme="majorHAnsi" w:cstheme="majorBidi"/>
      <w:caps/>
      <w:color w:val="5A5A5A" w:themeColor="text1" w:themeTint="A5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color w:val="5A5A5A" w:themeColor="text1" w:themeTint="A5"/>
      <w:sz w:val="20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0" w:after="80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3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000000" w:themeColor="text1"/>
      <w:kern w:val="28"/>
      <w:sz w:val="32"/>
    </w:rPr>
  </w:style>
  <w:style w:type="table" w:styleId="TableGrid">
    <w:name w:val="Table Grid"/>
    <w:basedOn w:val="TableNormal"/>
    <w:uiPriority w:val="3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eeklyAssignments">
    <w:name w:val="Weekly Assignments"/>
    <w:basedOn w:val="TableNormal"/>
    <w:uiPriority w:val="99"/>
    <w:tblPr>
      <w:tblStyleColBandSize w:val="1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1FB1E6" w:themeColor="accent1"/>
          <w:bottom w:val="nil"/>
          <w:right w:val="single" w:sz="4" w:space="0" w:color="1FB1E6" w:themeColor="accent1"/>
          <w:insideH w:val="nil"/>
          <w:insideV w:val="nil"/>
          <w:tl2br w:val="nil"/>
          <w:tr2bl w:val="nil"/>
        </w:tcBorders>
        <w:shd w:val="clear" w:color="auto" w:fill="1FB1E6" w:themeFill="accent1"/>
      </w:tc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TableSpace">
    <w:name w:val="Table Space"/>
    <w:basedOn w:val="Normal"/>
    <w:uiPriority w:val="10"/>
    <w:qFormat/>
    <w:pPr>
      <w:spacing w:before="0" w:after="0" w:line="72" w:lineRule="exact"/>
    </w:pPr>
  </w:style>
  <w:style w:type="paragraph" w:customStyle="1" w:styleId="Days">
    <w:name w:val="Days"/>
    <w:basedOn w:val="Normal"/>
    <w:qFormat/>
    <w:pPr>
      <w:spacing w:before="0" w:after="0"/>
    </w:pPr>
    <w:rPr>
      <w:caps/>
      <w:sz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80" w:after="0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al\AppData\Roaming\Microsoft\Templates\Weekly%20assignment%20calenda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82B1588D38447D4BB526CD6C0A6C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8CF2D-CCD9-4A11-9CD7-AA4096514A24}"/>
      </w:docPartPr>
      <w:docPartBody>
        <w:p w:rsidR="00000000" w:rsidRDefault="00000000">
          <w:pPr>
            <w:pStyle w:val="B82B1588D38447D4BB526CD6C0A6CAE6"/>
          </w:pPr>
          <w:r>
            <w:t>[Date]</w:t>
          </w:r>
        </w:p>
      </w:docPartBody>
    </w:docPart>
    <w:docPart>
      <w:docPartPr>
        <w:name w:val="74FB5271C721401284E3956B91E49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1F984-0F89-4A13-8E56-5CCFC144E8CD}"/>
      </w:docPartPr>
      <w:docPartBody>
        <w:p w:rsidR="00000000" w:rsidRDefault="00000000">
          <w:pPr>
            <w:pStyle w:val="74FB5271C721401284E3956B91E49EE6"/>
          </w:pPr>
          <w:r>
            <w:rPr>
              <w:caps/>
            </w:rPr>
            <w:t>[Date</w:t>
          </w:r>
          <w:r>
            <w:t>]</w:t>
          </w:r>
        </w:p>
      </w:docPartBody>
    </w:docPart>
    <w:docPart>
      <w:docPartPr>
        <w:name w:val="66C5172DCCF048BF8EA1F49B25411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4580E-B55D-4445-885A-033CFA231CEB}"/>
      </w:docPartPr>
      <w:docPartBody>
        <w:p w:rsidR="00000000" w:rsidRDefault="00000000">
          <w:pPr>
            <w:pStyle w:val="66C5172DCCF048BF8EA1F49B25411BC7"/>
          </w:pPr>
          <w:r>
            <w:t>[Class 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2B1588D38447D4BB526CD6C0A6CAE6">
    <w:name w:val="B82B1588D38447D4BB526CD6C0A6CAE6"/>
  </w:style>
  <w:style w:type="paragraph" w:customStyle="1" w:styleId="74FB5271C721401284E3956B91E49EE6">
    <w:name w:val="74FB5271C721401284E3956B91E49EE6"/>
  </w:style>
  <w:style w:type="paragraph" w:customStyle="1" w:styleId="66C5172DCCF048BF8EA1F49B25411BC7">
    <w:name w:val="66C5172DCCF048BF8EA1F49B25411B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CA1DC-790C-428D-909A-00DFFA1DF9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A9F474-845E-4E30-A4D4-001D65283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assignment calendar.dotx</Template>
  <TotalTime>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Neal Noble</dc:creator>
  <cp:keywords/>
  <cp:lastModifiedBy>Neal Noble</cp:lastModifiedBy>
  <cp:revision>1</cp:revision>
  <dcterms:created xsi:type="dcterms:W3CDTF">2016-02-01T14:59:00Z</dcterms:created>
  <dcterms:modified xsi:type="dcterms:W3CDTF">2016-02-01T15:01:00Z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TC029193029991</vt:lpwstr>
  </property>
</Properties>
</file>